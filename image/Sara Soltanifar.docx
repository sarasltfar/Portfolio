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9F49A1" w:rsidTr="00E941EF">
        <w:tc>
          <w:tcPr>
            <w:tcW w:w="3023" w:type="dxa"/>
          </w:tcPr>
          <w:sdt>
            <w:sdtPr>
              <w:rPr>
                <w:rFonts w:ascii="Times New Roman" w:hAnsi="Times New Roman" w:cs="Times New Roman"/>
              </w:rPr>
              <w:alias w:val="Your Name:"/>
              <w:tag w:val="Your Name:"/>
              <w:id w:val="-1220516334"/>
              <w:placeholder>
                <w:docPart w:val="3DDAEDE90A866743959F19BE912638C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p w:rsidR="00B93310" w:rsidRPr="009F49A1" w:rsidRDefault="009F49A1" w:rsidP="003856C9">
                <w:pPr>
                  <w:pStyle w:val="Heading1"/>
                  <w:rPr>
                    <w:rFonts w:ascii="Times New Roman" w:hAnsi="Times New Roman" w:cs="Times New Roman"/>
                  </w:rPr>
                </w:pPr>
                <w:r w:rsidRPr="009F49A1">
                  <w:rPr>
                    <w:rFonts w:ascii="Times New Roman" w:hAnsi="Times New Roman" w:cs="Times New Roman"/>
                  </w:rPr>
                  <w:t>Sara Soltanifar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9F49A1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9F49A1" w:rsidRDefault="00441EB9" w:rsidP="00441EB9">
                  <w:pPr>
                    <w:pStyle w:val="Heading3"/>
                    <w:rPr>
                      <w:rFonts w:ascii="Times New Roman" w:hAnsi="Times New Roman" w:cs="Times New Roman"/>
                    </w:rPr>
                  </w:pPr>
                  <w:r w:rsidRPr="009F49A1"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606B661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9F49A1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9F49A1" w:rsidRDefault="009F49A1" w:rsidP="009F49A1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9F49A1">
                    <w:rPr>
                      <w:rFonts w:ascii="Times New Roman" w:hAnsi="Times New Roman" w:cs="Times New Roman"/>
                      <w:sz w:val="21"/>
                      <w:szCs w:val="21"/>
                    </w:rPr>
                    <w:t>soltanifar.sara@yahoo.com</w:t>
                  </w:r>
                </w:p>
              </w:tc>
            </w:tr>
            <w:tr w:rsidR="00441EB9" w:rsidRPr="009F49A1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9F49A1" w:rsidRDefault="00441EB9" w:rsidP="00441EB9">
                  <w:pPr>
                    <w:pStyle w:val="Heading3"/>
                    <w:rPr>
                      <w:rFonts w:ascii="Times New Roman" w:hAnsi="Times New Roman" w:cs="Times New Roman"/>
                    </w:rPr>
                  </w:pPr>
                  <w:r w:rsidRPr="009F49A1"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01027B3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AWlIkDFiUAAJjeAAAOAAAAAAAAAAAAAAAAAC4CAABkcnMvZTJvRG9jLnhtbFBL&#13;&#10;AQItABQABgAIAAAAIQDbJ8Nc3AAAAAgBAAAPAAAAAAAAAAAAAAAAAHAnAABkcnMvZG93bnJldi54&#13;&#10;bWxQSwUGAAAAAAQABADzAAAAeSgAAAAA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9F49A1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9F49A1" w:rsidRDefault="009F49A1" w:rsidP="00441EB9">
                  <w:pPr>
                    <w:pStyle w:val="Heading3"/>
                    <w:rPr>
                      <w:rFonts w:ascii="Times New Roman" w:hAnsi="Times New Roman" w:cs="Times New Roman"/>
                    </w:rPr>
                  </w:pPr>
                  <w:r w:rsidRPr="009F49A1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(647)561 </w:t>
                  </w:r>
                  <w:r w:rsidRPr="009F49A1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0000</w:t>
                  </w:r>
                </w:p>
              </w:tc>
            </w:tr>
            <w:tr w:rsidR="00441EB9" w:rsidRPr="009F49A1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9F49A1" w:rsidRDefault="00441EB9" w:rsidP="00441EB9">
                  <w:pPr>
                    <w:pStyle w:val="Heading3"/>
                    <w:rPr>
                      <w:rFonts w:ascii="Times New Roman" w:hAnsi="Times New Roman" w:cs="Times New Roman"/>
                    </w:rPr>
                  </w:pPr>
                  <w:r w:rsidRPr="009F49A1"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F3B561A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9F49A1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9F49A1" w:rsidRDefault="00000000" w:rsidP="00441EB9">
                  <w:pPr>
                    <w:pStyle w:val="Heading3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alias w:val="LinkedIn URL:"/>
                      <w:tag w:val="LinkedIn URL:"/>
                      <w:id w:val="-1457020033"/>
                      <w:placeholder>
                        <w:docPart w:val="F89B291692FA3C4886EECC700A96A477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41EB9" w:rsidRPr="009F49A1">
                        <w:rPr>
                          <w:rFonts w:ascii="Times New Roman" w:hAnsi="Times New Roman" w:cs="Times New Roman"/>
                        </w:rPr>
                        <w:t>LinkedIn URL</w:t>
                      </w:r>
                    </w:sdtContent>
                  </w:sdt>
                </w:p>
              </w:tc>
            </w:tr>
            <w:tr w:rsidR="00441EB9" w:rsidRPr="009F49A1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9F49A1" w:rsidRDefault="009F49A1" w:rsidP="00441EB9">
                  <w:pPr>
                    <w:pStyle w:val="Heading3"/>
                    <w:rPr>
                      <w:rFonts w:ascii="Times New Roman" w:eastAsiaTheme="minorHAnsi" w:hAnsi="Times New Roman" w:cs="Times New Roman"/>
                      <w:szCs w:val="18"/>
                    </w:rPr>
                  </w:pPr>
                  <w:r w:rsidRPr="009F49A1">
                    <w:rPr>
                      <w:rFonts w:ascii="Times New Roman" w:eastAsia="Calibri" w:hAnsi="Times New Roman" w:cs="Times New Roman"/>
                      <w:caps w:val="0"/>
                      <w:color w:val="474747"/>
                      <w:sz w:val="24"/>
                      <w14:ligatures w14:val="standardContextual"/>
                    </w:rPr>
                    <w:t>https://www.linkedin.com/in/sara-soltanifar-a581bb1b7/</w:t>
                  </w:r>
                </w:p>
              </w:tc>
            </w:tr>
            <w:tr w:rsidR="005A7E57" w:rsidRPr="009F49A1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Pr="009F49A1" w:rsidRDefault="00000000" w:rsidP="002C77B9">
                  <w:pPr>
                    <w:pStyle w:val="Heading3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alias w:val="Objective:"/>
                      <w:tag w:val="Objective:"/>
                      <w:id w:val="319159961"/>
                      <w:placeholder>
                        <w:docPart w:val="383AD66E9A7DF243AB3FE8DC64566A6D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2B7747" w:rsidRPr="009F49A1">
                        <w:rPr>
                          <w:rFonts w:ascii="Times New Roman" w:hAnsi="Times New Roman" w:cs="Times New Roman"/>
                        </w:rPr>
                        <w:t>Objective</w:t>
                      </w:r>
                    </w:sdtContent>
                  </w:sdt>
                </w:p>
                <w:p w:rsidR="005A7E57" w:rsidRPr="001C7F95" w:rsidRDefault="00616FF4" w:rsidP="00616FF4">
                  <w:pPr>
                    <w:pStyle w:val="GraphicElement"/>
                    <w:rPr>
                      <w:rFonts w:ascii="Times New Roman" w:hAnsi="Times New Roman" w:cs="Times New Roman"/>
                    </w:rPr>
                  </w:pPr>
                  <w:r w:rsidRPr="001C7F95">
                    <w:rPr>
                      <w:rFonts w:ascii="Times New Roman" w:hAnsi="Times New Roman" w:cs="Times New Roman"/>
                    </w:rP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1901206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1C7F95" w:rsidP="001C7F95">
                  <w:pPr>
                    <w:jc w:val="left"/>
                    <w:rPr>
                      <w:rFonts w:ascii="Times New Roman" w:hAnsi="Times New Roman" w:cs="Times New Roman"/>
                      <w:lang w:val="en-CA"/>
                    </w:rPr>
                  </w:pPr>
                  <w:r w:rsidRPr="001C7F95">
                    <w:rPr>
                      <w:rFonts w:ascii="Times New Roman" w:hAnsi="Times New Roman" w:cs="Times New Roman"/>
                      <w:color w:val="000000"/>
                    </w:rPr>
                    <w:t xml:space="preserve">I'm Sara </w:t>
                  </w:r>
                  <w:proofErr w:type="spellStart"/>
                  <w:r w:rsidRPr="001C7F95">
                    <w:rPr>
                      <w:rFonts w:ascii="Times New Roman" w:hAnsi="Times New Roman" w:cs="Times New Roman"/>
                      <w:color w:val="000000"/>
                    </w:rPr>
                    <w:t>Soltanifar</w:t>
                  </w:r>
                  <w:proofErr w:type="spellEnd"/>
                  <w:r w:rsidRPr="001C7F95">
                    <w:rPr>
                      <w:rFonts w:ascii="Times New Roman" w:hAnsi="Times New Roman" w:cs="Times New Roman"/>
                      <w:color w:val="000000"/>
                    </w:rPr>
                    <w:t>, a Graphic Designer with a Master's in Art History from Iran. I've worked as a Graphic Designer and Painter and am currently studying Interactive Media Design at Seneca College. I love building strong connections and am dedicated to quality and process improvement. Known for my energy, positive attitude, and commitment to fostering business growth through great relationships.</w:t>
                  </w:r>
                  <w:r w:rsidRPr="001C7F95">
                    <w:rPr>
                      <w:rFonts w:ascii="Times New Roman" w:hAnsi="Times New Roman" w:cs="Times New Roman"/>
                      <w:lang w:val="en-CA"/>
                    </w:rPr>
                    <w:t xml:space="preserve"> </w:t>
                  </w:r>
                </w:p>
                <w:p w:rsidR="00581426" w:rsidRPr="00581426" w:rsidRDefault="00581426" w:rsidP="001C7F95">
                  <w:pPr>
                    <w:jc w:val="left"/>
                    <w:rPr>
                      <w:rFonts w:ascii="Times New Roman" w:hAnsi="Times New Roman" w:cs="Times New Roman"/>
                      <w:b/>
                      <w:bCs/>
                      <w:lang w:val="en-CA"/>
                    </w:rPr>
                  </w:pPr>
                </w:p>
              </w:tc>
            </w:tr>
            <w:tr w:rsidR="00463463" w:rsidRPr="009F49A1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Pr="009F49A1" w:rsidRDefault="00000000" w:rsidP="0043426C">
                  <w:pPr>
                    <w:pStyle w:val="Heading3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alias w:val="Skills:"/>
                      <w:tag w:val="Skills:"/>
                      <w:id w:val="1490835561"/>
                      <w:placeholder>
                        <w:docPart w:val="A42D56A66C7C9B499FA82E384EF8ACBD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 w:rsidRPr="009F49A1">
                        <w:rPr>
                          <w:rFonts w:ascii="Times New Roman" w:hAnsi="Times New Roman" w:cs="Times New Roman"/>
                        </w:rPr>
                        <w:t>Skills</w:t>
                      </w:r>
                    </w:sdtContent>
                  </w:sdt>
                </w:p>
                <w:p w:rsidR="00616FF4" w:rsidRPr="009F49A1" w:rsidRDefault="00616FF4" w:rsidP="00616FF4">
                  <w:pPr>
                    <w:pStyle w:val="GraphicElement"/>
                    <w:rPr>
                      <w:rFonts w:ascii="Times New Roman" w:hAnsi="Times New Roman" w:cs="Times New Roman"/>
                    </w:rPr>
                  </w:pPr>
                  <w:r w:rsidRPr="009F49A1">
                    <w:rPr>
                      <w:rFonts w:ascii="Times New Roman" w:hAnsi="Times New Roman" w:cs="Times New Roman"/>
                    </w:rP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D451C00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463463" w:rsidRPr="002C7272" w:rsidRDefault="002C7272" w:rsidP="00581426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Advanced skills using Microsoft Word, Excel, PowerPoint, Word Press and Adobe</w:t>
                  </w:r>
                  <w:r w:rsidR="00581426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Photoshop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, </w:t>
                  </w:r>
                  <w:r w:rsidR="00581426">
                    <w:rPr>
                      <w:rFonts w:ascii="Times New Roman" w:hAnsi="Times New Roman" w:cs="Times New Roman"/>
                      <w:color w:val="000000"/>
                    </w:rPr>
                    <w:t xml:space="preserve">Audition,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Illustrator, InDesign,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XD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, Figma, Motion Graphic</w:t>
                  </w:r>
                  <w:r w:rsidR="00581426">
                    <w:rPr>
                      <w:rFonts w:ascii="Times New Roman" w:hAnsi="Times New Roman" w:cs="Times New Roman"/>
                      <w:color w:val="000000"/>
                    </w:rPr>
                    <w:t xml:space="preserve"> and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Editing</w:t>
                  </w:r>
                  <w:r w:rsidR="00581426">
                    <w:rPr>
                      <w:rFonts w:ascii="Times New Roman" w:hAnsi="Times New Roman" w:cs="Times New Roman"/>
                      <w:color w:val="000000"/>
                    </w:rPr>
                    <w:t xml:space="preserve">. </w:t>
                  </w:r>
                  <w:r w:rsidR="00581426">
                    <w:rPr>
                      <w:rFonts w:ascii="Times New Roman" w:hAnsi="Times New Roman" w:cs="Times New Roman"/>
                      <w:color w:val="000000"/>
                    </w:rPr>
                    <w:t>Strong understanding of design Principles, Typography, and Color Theory</w:t>
                  </w:r>
                  <w:r w:rsidR="00581426">
                    <w:rPr>
                      <w:rFonts w:ascii="Times New Roman" w:hAnsi="Times New Roman" w:cs="Times New Roman"/>
                      <w:color w:val="000000"/>
                    </w:rPr>
                    <w:t>.</w:t>
                  </w:r>
                </w:p>
              </w:tc>
            </w:tr>
          </w:tbl>
          <w:p w:rsidR="00B93310" w:rsidRPr="009F49A1" w:rsidRDefault="00B93310" w:rsidP="00385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</w:tcPr>
          <w:p w:rsidR="00B93310" w:rsidRPr="009F49A1" w:rsidRDefault="00B93310" w:rsidP="00463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:rsidRPr="009F49A1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9F49A1" w:rsidRDefault="00000000" w:rsidP="008F6337">
                  <w:pPr>
                    <w:pStyle w:val="Heading2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alias w:val="Experience:"/>
                      <w:tag w:val="Experience:"/>
                      <w:id w:val="1217937480"/>
                      <w:placeholder>
                        <w:docPart w:val="76604C029F52634BACA43F9034E3FC84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9F49A1">
                        <w:rPr>
                          <w:rFonts w:ascii="Times New Roman" w:hAnsi="Times New Roman" w:cs="Times New Roman"/>
                        </w:rPr>
                        <w:t>Experience</w:t>
                      </w:r>
                    </w:sdtContent>
                  </w:sdt>
                </w:p>
                <w:p w:rsidR="00581426" w:rsidRDefault="00581426" w:rsidP="00581426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Customer Service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                                         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Jun 2022 - present</w:t>
                  </w:r>
                </w:p>
                <w:p w:rsidR="00581426" w:rsidRDefault="00581426" w:rsidP="00581426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Lacoste store, Vaughn mills</w:t>
                  </w:r>
                </w:p>
                <w:p w:rsidR="00581426" w:rsidRDefault="00581426" w:rsidP="00581426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Instructor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                                                      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Aug 2018 - Nov 2020</w:t>
                  </w:r>
                </w:p>
                <w:p w:rsidR="00581426" w:rsidRDefault="00581426" w:rsidP="00581426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Painting Instructor,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Iran</w:t>
                  </w:r>
                </w:p>
                <w:p w:rsidR="00581426" w:rsidRDefault="00581426" w:rsidP="00581426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Graphic Design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                                            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Jul 2018 - Sep 2020</w:t>
                  </w:r>
                </w:p>
                <w:p w:rsidR="00581426" w:rsidRDefault="00581426" w:rsidP="00581426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Sanmar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Architecture and Design Studio, Iran</w:t>
                  </w:r>
                </w:p>
                <w:p w:rsidR="00581426" w:rsidRDefault="00581426" w:rsidP="00581426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Graphic Design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                                             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Jan2019 - Sep2020</w:t>
                  </w:r>
                </w:p>
                <w:p w:rsidR="00581426" w:rsidRDefault="00581426" w:rsidP="00581426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Freelance, Mehrdad Mall, Iran</w:t>
                  </w:r>
                </w:p>
                <w:p w:rsidR="00581426" w:rsidRDefault="00581426" w:rsidP="00581426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Graphic Designer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                                          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Feb 2016 - Jun 2018</w:t>
                  </w:r>
                </w:p>
                <w:p w:rsidR="00581426" w:rsidRDefault="00581426" w:rsidP="00581426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Sazeh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Gostaran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Architecture Company, Iran</w:t>
                  </w:r>
                </w:p>
                <w:p w:rsidR="00581426" w:rsidRDefault="00581426" w:rsidP="00581426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Junior graphic designer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                                 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Oct 2013 - Mar 2016</w:t>
                  </w:r>
                </w:p>
                <w:p w:rsidR="00581426" w:rsidRDefault="00581426" w:rsidP="00581426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Payesh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Company, Iran</w:t>
                  </w:r>
                </w:p>
                <w:p w:rsidR="008F6337" w:rsidRPr="009F49A1" w:rsidRDefault="008F6337" w:rsidP="00832F81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F6337" w:rsidRPr="009F49A1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9F49A1" w:rsidRDefault="00000000" w:rsidP="008F6337">
                  <w:pPr>
                    <w:pStyle w:val="Heading2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alias w:val="Education:"/>
                      <w:tag w:val="Education:"/>
                      <w:id w:val="1349516922"/>
                      <w:placeholder>
                        <w:docPart w:val="0392DD48712BAE4693FB324BC2BB8D8A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9F49A1">
                        <w:rPr>
                          <w:rFonts w:ascii="Times New Roman" w:hAnsi="Times New Roman" w:cs="Times New Roman"/>
                        </w:rPr>
                        <w:t>Education</w:t>
                      </w:r>
                    </w:sdtContent>
                  </w:sdt>
                </w:p>
                <w:p w:rsidR="00B44D13" w:rsidRDefault="00B44D13" w:rsidP="00B44D13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Interactive Media Design                                                 May2024</w:t>
                  </w:r>
                </w:p>
                <w:p w:rsidR="00B44D13" w:rsidRDefault="00B44D13" w:rsidP="00B44D13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Seneca Collage, York University</w:t>
                  </w:r>
                </w:p>
                <w:p w:rsidR="00B44D13" w:rsidRDefault="00B44D13" w:rsidP="00B44D13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  <w:p w:rsidR="00581426" w:rsidRDefault="00581426" w:rsidP="00B44D13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Art Fundamental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                                                           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Jan 2024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      </w:t>
                  </w:r>
                </w:p>
                <w:p w:rsidR="00581426" w:rsidRDefault="00581426" w:rsidP="00581426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Seneca Collage, York University</w:t>
                  </w:r>
                </w:p>
                <w:p w:rsidR="00B44D13" w:rsidRDefault="00B44D13" w:rsidP="00581426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  <w:p w:rsidR="00581426" w:rsidRDefault="00581426" w:rsidP="00581426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General Arts – English for Academic Purposes (GEA) May2023-Dec2023</w:t>
                  </w:r>
                </w:p>
                <w:p w:rsidR="00581426" w:rsidRDefault="00581426" w:rsidP="00581426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Seneca Collage, Newnham Campus</w:t>
                  </w:r>
                </w:p>
                <w:p w:rsidR="00B44D13" w:rsidRDefault="00B44D13" w:rsidP="00581426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  <w:p w:rsidR="00581426" w:rsidRDefault="00581426" w:rsidP="00581426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Master’s Degree in Art History </w:t>
                  </w:r>
                  <w:r w:rsidR="00B44D13">
                    <w:rPr>
                      <w:rFonts w:ascii="Times New Roman" w:hAnsi="Times New Roman" w:cs="Times New Roman"/>
                      <w:color w:val="000000"/>
                    </w:rPr>
                    <w:t xml:space="preserve">                                     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Dec 2019</w:t>
                  </w:r>
                </w:p>
                <w:p w:rsidR="00581426" w:rsidRDefault="00581426" w:rsidP="00581426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Islamic Azad University Science and Research Tehran Branch. Iran</w:t>
                  </w:r>
                </w:p>
                <w:p w:rsidR="00B44D13" w:rsidRDefault="00B44D13" w:rsidP="00581426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  <w:p w:rsidR="00581426" w:rsidRDefault="00581426" w:rsidP="00581426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Bachelor’s Degree in Drama, Stage Design </w:t>
                  </w:r>
                  <w:r w:rsidR="00B44D13">
                    <w:rPr>
                      <w:rFonts w:ascii="Times New Roman" w:hAnsi="Times New Roman" w:cs="Times New Roman"/>
                      <w:color w:val="000000"/>
                    </w:rPr>
                    <w:t xml:space="preserve">                   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Mar 2012</w:t>
                  </w:r>
                </w:p>
                <w:p w:rsidR="008F6337" w:rsidRPr="00B44D13" w:rsidRDefault="00581426" w:rsidP="00B44D13">
                  <w:pPr>
                    <w:jc w:val="left"/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Islamic Azad University Central Tehran Branch. Iran</w:t>
                  </w:r>
                </w:p>
              </w:tc>
            </w:tr>
            <w:tr w:rsidR="008F6337" w:rsidRPr="009F49A1" w:rsidTr="00B85871">
              <w:tc>
                <w:tcPr>
                  <w:tcW w:w="5191" w:type="dxa"/>
                </w:tcPr>
                <w:p w:rsidR="008F6337" w:rsidRPr="009F49A1" w:rsidRDefault="00000000" w:rsidP="008F6337">
                  <w:pPr>
                    <w:pStyle w:val="Heading2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B70000B0348CF14BA409F94977450FFB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9F49A1">
                        <w:rPr>
                          <w:rFonts w:ascii="Times New Roman" w:hAnsi="Times New Roman" w:cs="Times New Roman"/>
                        </w:rPr>
                        <w:t>Volunteer Experience or Leadership</w:t>
                      </w:r>
                    </w:sdtContent>
                  </w:sdt>
                </w:p>
                <w:p w:rsidR="00581426" w:rsidRDefault="00581426" w:rsidP="00581426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Customer Service                                           July 2020</w:t>
                  </w:r>
                </w:p>
                <w:p w:rsidR="00581426" w:rsidRDefault="00581426" w:rsidP="00581426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Thriding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Studio Gallery, Markham</w:t>
                  </w:r>
                </w:p>
                <w:p w:rsidR="00581426" w:rsidRDefault="00581426" w:rsidP="00581426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Event staff                                                      Oct 2019</w:t>
                  </w:r>
                </w:p>
                <w:p w:rsidR="00581426" w:rsidRDefault="00581426" w:rsidP="00581426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Art Toronto, Toronto</w:t>
                  </w:r>
                </w:p>
                <w:p w:rsidR="00581426" w:rsidRDefault="00581426" w:rsidP="00581426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  <w:p w:rsidR="00581426" w:rsidRDefault="00581426" w:rsidP="00581426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  <w:p w:rsidR="008F6337" w:rsidRPr="009F49A1" w:rsidRDefault="008F6337" w:rsidP="008F633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8F6337" w:rsidRPr="009F49A1" w:rsidRDefault="008F6337" w:rsidP="003856C9">
            <w:pPr>
              <w:rPr>
                <w:rFonts w:ascii="Times New Roman" w:hAnsi="Times New Roman" w:cs="Times New Roman"/>
              </w:rPr>
            </w:pPr>
          </w:p>
        </w:tc>
      </w:tr>
    </w:tbl>
    <w:p w:rsidR="00E941EF" w:rsidRPr="009F49A1" w:rsidRDefault="00E941EF" w:rsidP="0019561F">
      <w:pPr>
        <w:pStyle w:val="NoSpacing"/>
        <w:rPr>
          <w:rFonts w:ascii="Times New Roman" w:hAnsi="Times New Roman" w:cs="Times New Roman"/>
        </w:rPr>
      </w:pPr>
    </w:p>
    <w:sectPr w:rsidR="00E941EF" w:rsidRPr="009F49A1" w:rsidSect="00FE20E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02DB" w:rsidRDefault="007502DB" w:rsidP="003856C9">
      <w:pPr>
        <w:spacing w:after="0" w:line="240" w:lineRule="auto"/>
      </w:pPr>
      <w:r>
        <w:separator/>
      </w:r>
    </w:p>
  </w:endnote>
  <w:endnote w:type="continuationSeparator" w:id="0">
    <w:p w:rsidR="007502DB" w:rsidRDefault="007502DB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Sakkal Majall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7709B18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1BnfBkAAGe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6AA5CD5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02DB" w:rsidRDefault="007502DB" w:rsidP="003856C9">
      <w:pPr>
        <w:spacing w:after="0" w:line="240" w:lineRule="auto"/>
      </w:pPr>
      <w:r>
        <w:separator/>
      </w:r>
    </w:p>
  </w:footnote>
  <w:footnote w:type="continuationSeparator" w:id="0">
    <w:p w:rsidR="007502DB" w:rsidRDefault="007502DB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55E26FE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588E7A6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M+fUhYAAEO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9A1"/>
    <w:rsid w:val="00052BE1"/>
    <w:rsid w:val="0007412A"/>
    <w:rsid w:val="000A6A26"/>
    <w:rsid w:val="0010199E"/>
    <w:rsid w:val="001765FE"/>
    <w:rsid w:val="0019561F"/>
    <w:rsid w:val="001B32D2"/>
    <w:rsid w:val="001C7F95"/>
    <w:rsid w:val="00293B83"/>
    <w:rsid w:val="002A3621"/>
    <w:rsid w:val="002B3890"/>
    <w:rsid w:val="002B7747"/>
    <w:rsid w:val="002C7272"/>
    <w:rsid w:val="002C77B9"/>
    <w:rsid w:val="002F485A"/>
    <w:rsid w:val="003053D9"/>
    <w:rsid w:val="0032057D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81426"/>
    <w:rsid w:val="005A1E51"/>
    <w:rsid w:val="005A7E57"/>
    <w:rsid w:val="00616FF4"/>
    <w:rsid w:val="006A3CE7"/>
    <w:rsid w:val="00743379"/>
    <w:rsid w:val="007502DB"/>
    <w:rsid w:val="007803B7"/>
    <w:rsid w:val="007B2F5C"/>
    <w:rsid w:val="007C5F05"/>
    <w:rsid w:val="00832043"/>
    <w:rsid w:val="00832F81"/>
    <w:rsid w:val="0088328E"/>
    <w:rsid w:val="008C7CA2"/>
    <w:rsid w:val="008F6337"/>
    <w:rsid w:val="009F49A1"/>
    <w:rsid w:val="00A42F91"/>
    <w:rsid w:val="00AF1258"/>
    <w:rsid w:val="00B01E52"/>
    <w:rsid w:val="00B44D13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7AE4E"/>
  <w15:chartTrackingRefBased/>
  <w15:docId w15:val="{074A01D5-5BA5-7A4E-BE7F-0B6F9718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rasoltanifar/Library/Containers/com.microsoft.Word/Data/Library/Application%20Support/Microsoft/Office/16.0/DTS/en-CA%7b71ED19EB-5F0F-7949-A3FE-51733967BDC6%7d/%7bA39148C6-5E80-6E45-B8D0-FCBA3EFB3315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DAEDE90A866743959F19BE91263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86220-E3C7-144F-B258-207981256C01}"/>
      </w:docPartPr>
      <w:docPartBody>
        <w:p w:rsidR="00000000" w:rsidRDefault="00000000">
          <w:pPr>
            <w:pStyle w:val="3DDAEDE90A866743959F19BE912638C3"/>
          </w:pPr>
          <w:r w:rsidRPr="005152F2">
            <w:t xml:space="preserve">Your </w:t>
          </w:r>
          <w:r w:rsidRPr="005152F2">
            <w:t>Name</w:t>
          </w:r>
        </w:p>
      </w:docPartBody>
    </w:docPart>
    <w:docPart>
      <w:docPartPr>
        <w:name w:val="F89B291692FA3C4886EECC700A9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848EB-AD77-3A40-A8E8-A266071C37E9}"/>
      </w:docPartPr>
      <w:docPartBody>
        <w:p w:rsidR="00000000" w:rsidRDefault="00000000">
          <w:pPr>
            <w:pStyle w:val="F89B291692FA3C4886EECC700A96A477"/>
          </w:pPr>
          <w:r w:rsidRPr="003053D9">
            <w:t>LinkedIn URL</w:t>
          </w:r>
        </w:p>
      </w:docPartBody>
    </w:docPart>
    <w:docPart>
      <w:docPartPr>
        <w:name w:val="383AD66E9A7DF243AB3FE8DC64566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64BD9-C8C3-5B4F-960A-A78CABCF197E}"/>
      </w:docPartPr>
      <w:docPartBody>
        <w:p w:rsidR="00000000" w:rsidRDefault="00000000">
          <w:pPr>
            <w:pStyle w:val="383AD66E9A7DF243AB3FE8DC64566A6D"/>
          </w:pPr>
          <w:r>
            <w:t>Objective</w:t>
          </w:r>
        </w:p>
      </w:docPartBody>
    </w:docPart>
    <w:docPart>
      <w:docPartPr>
        <w:name w:val="A42D56A66C7C9B499FA82E384EF8A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F1EFE-EA50-6A48-9A8F-04B94E672356}"/>
      </w:docPartPr>
      <w:docPartBody>
        <w:p w:rsidR="00000000" w:rsidRDefault="00000000">
          <w:pPr>
            <w:pStyle w:val="A42D56A66C7C9B499FA82E384EF8ACBD"/>
          </w:pPr>
          <w:r>
            <w:t>Skills</w:t>
          </w:r>
        </w:p>
      </w:docPartBody>
    </w:docPart>
    <w:docPart>
      <w:docPartPr>
        <w:name w:val="76604C029F52634BACA43F9034E3F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CF114-BE23-7743-9C2F-A62F14494470}"/>
      </w:docPartPr>
      <w:docPartBody>
        <w:p w:rsidR="00000000" w:rsidRDefault="00000000">
          <w:pPr>
            <w:pStyle w:val="76604C029F52634BACA43F9034E3FC84"/>
          </w:pPr>
          <w:r w:rsidRPr="005152F2">
            <w:t>Experience</w:t>
          </w:r>
        </w:p>
      </w:docPartBody>
    </w:docPart>
    <w:docPart>
      <w:docPartPr>
        <w:name w:val="0392DD48712BAE4693FB324BC2BB8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6C24A-2F45-A04D-A139-C317A5FB563E}"/>
      </w:docPartPr>
      <w:docPartBody>
        <w:p w:rsidR="00000000" w:rsidRDefault="00000000">
          <w:pPr>
            <w:pStyle w:val="0392DD48712BAE4693FB324BC2BB8D8A"/>
          </w:pPr>
          <w:r w:rsidRPr="005152F2">
            <w:t>Education</w:t>
          </w:r>
        </w:p>
      </w:docPartBody>
    </w:docPart>
    <w:docPart>
      <w:docPartPr>
        <w:name w:val="B70000B0348CF14BA409F94977450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4EA43-04F7-8E40-BA27-9142EE2D175F}"/>
      </w:docPartPr>
      <w:docPartBody>
        <w:p w:rsidR="00000000" w:rsidRDefault="00000000">
          <w:pPr>
            <w:pStyle w:val="B70000B0348CF14BA409F94977450FFB"/>
          </w:pPr>
          <w:r w:rsidRPr="005152F2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Sakkal Majall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47"/>
    <w:rsid w:val="0032057D"/>
    <w:rsid w:val="00E5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DAEDE90A866743959F19BE912638C3">
    <w:name w:val="3DDAEDE90A866743959F19BE912638C3"/>
  </w:style>
  <w:style w:type="paragraph" w:customStyle="1" w:styleId="F9935B0A9E1B094386289087E137480D">
    <w:name w:val="F9935B0A9E1B094386289087E137480D"/>
  </w:style>
  <w:style w:type="paragraph" w:customStyle="1" w:styleId="0F6A5861F219F043B848BA2A2BF019A9">
    <w:name w:val="0F6A5861F219F043B848BA2A2BF019A9"/>
  </w:style>
  <w:style w:type="paragraph" w:customStyle="1" w:styleId="F89B291692FA3C4886EECC700A96A477">
    <w:name w:val="F89B291692FA3C4886EECC700A96A477"/>
  </w:style>
  <w:style w:type="paragraph" w:customStyle="1" w:styleId="5EF210BA091D65469FB9FCAD43A8B34D">
    <w:name w:val="5EF210BA091D65469FB9FCAD43A8B34D"/>
  </w:style>
  <w:style w:type="paragraph" w:customStyle="1" w:styleId="383AD66E9A7DF243AB3FE8DC64566A6D">
    <w:name w:val="383AD66E9A7DF243AB3FE8DC64566A6D"/>
  </w:style>
  <w:style w:type="paragraph" w:customStyle="1" w:styleId="A49E873D1C941B4380D1463FFC9E9911">
    <w:name w:val="A49E873D1C941B4380D1463FFC9E9911"/>
  </w:style>
  <w:style w:type="paragraph" w:customStyle="1" w:styleId="A42D56A66C7C9B499FA82E384EF8ACBD">
    <w:name w:val="A42D56A66C7C9B499FA82E384EF8ACBD"/>
  </w:style>
  <w:style w:type="paragraph" w:customStyle="1" w:styleId="D8291A96C8D4CE49B9C59CF1D5831F35">
    <w:name w:val="D8291A96C8D4CE49B9C59CF1D5831F35"/>
  </w:style>
  <w:style w:type="paragraph" w:customStyle="1" w:styleId="76604C029F52634BACA43F9034E3FC84">
    <w:name w:val="76604C029F52634BACA43F9034E3FC84"/>
  </w:style>
  <w:style w:type="paragraph" w:customStyle="1" w:styleId="C9FC3A24314F7F4AB058696823ACCACD">
    <w:name w:val="C9FC3A24314F7F4AB058696823ACCACD"/>
  </w:style>
  <w:style w:type="paragraph" w:customStyle="1" w:styleId="1719C2C748DD014D82AEABA2FC9963D6">
    <w:name w:val="1719C2C748DD014D82AEABA2FC9963D6"/>
  </w:style>
  <w:style w:type="paragraph" w:customStyle="1" w:styleId="7A1944769361A14690D6F6F9B21E78F5">
    <w:name w:val="7A1944769361A14690D6F6F9B21E78F5"/>
  </w:style>
  <w:style w:type="paragraph" w:customStyle="1" w:styleId="5131E6D26BFCFB4F90F05C13B0F19CDE">
    <w:name w:val="5131E6D26BFCFB4F90F05C13B0F19CDE"/>
  </w:style>
  <w:style w:type="paragraph" w:customStyle="1" w:styleId="B58B764D1D68B64CA7DEB4B375FDD4E2">
    <w:name w:val="B58B764D1D68B64CA7DEB4B375FDD4E2"/>
  </w:style>
  <w:style w:type="paragraph" w:customStyle="1" w:styleId="807E024FA58ACC4BB8A85DC42E03FCF9">
    <w:name w:val="807E024FA58ACC4BB8A85DC42E03FCF9"/>
  </w:style>
  <w:style w:type="paragraph" w:customStyle="1" w:styleId="0392DD48712BAE4693FB324BC2BB8D8A">
    <w:name w:val="0392DD48712BAE4693FB324BC2BB8D8A"/>
  </w:style>
  <w:style w:type="paragraph" w:customStyle="1" w:styleId="1EF938E0D225AE4EB44D597ABC7C52B5">
    <w:name w:val="1EF938E0D225AE4EB44D597ABC7C52B5"/>
  </w:style>
  <w:style w:type="paragraph" w:customStyle="1" w:styleId="00604FE14D1B544585BD93445E8D8555">
    <w:name w:val="00604FE14D1B544585BD93445E8D8555"/>
  </w:style>
  <w:style w:type="paragraph" w:customStyle="1" w:styleId="D8107B46EE68084492763BE644904894">
    <w:name w:val="D8107B46EE68084492763BE644904894"/>
  </w:style>
  <w:style w:type="paragraph" w:customStyle="1" w:styleId="B70000B0348CF14BA409F94977450FFB">
    <w:name w:val="B70000B0348CF14BA409F94977450FFB"/>
  </w:style>
  <w:style w:type="paragraph" w:customStyle="1" w:styleId="2A28C65F0034D747B2173B823814A34C">
    <w:name w:val="2A28C65F0034D747B2173B823814A3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0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Soltanifar</dc:creator>
  <cp:keywords/>
  <dc:description/>
  <cp:lastModifiedBy>Sara Soltanifar</cp:lastModifiedBy>
  <cp:revision>2</cp:revision>
  <cp:lastPrinted>2024-07-23T21:37:00Z</cp:lastPrinted>
  <dcterms:created xsi:type="dcterms:W3CDTF">2024-07-24T19:00:00Z</dcterms:created>
  <dcterms:modified xsi:type="dcterms:W3CDTF">2024-07-24T19:00:00Z</dcterms:modified>
</cp:coreProperties>
</file>